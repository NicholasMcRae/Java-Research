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68D" w:rsidRDefault="008C73F3">
      <w:pPr>
        <w:rPr>
          <w:b/>
          <w:u w:val="single"/>
        </w:rPr>
      </w:pPr>
      <w:r>
        <w:rPr>
          <w:b/>
          <w:u w:val="single"/>
        </w:rPr>
        <w:t>Java Setup</w:t>
      </w:r>
    </w:p>
    <w:p w:rsidR="008C73F3" w:rsidRDefault="008C73F3" w:rsidP="008C73F3">
      <w:pPr>
        <w:pStyle w:val="ListParagraph"/>
        <w:numPr>
          <w:ilvl w:val="0"/>
          <w:numId w:val="1"/>
        </w:numPr>
      </w:pPr>
      <w:r>
        <w:t>Setup workspace and import project</w:t>
      </w:r>
    </w:p>
    <w:p w:rsidR="008C73F3" w:rsidRDefault="008C73F3" w:rsidP="008C73F3">
      <w:pPr>
        <w:pStyle w:val="ListParagraph"/>
        <w:numPr>
          <w:ilvl w:val="0"/>
          <w:numId w:val="1"/>
        </w:numPr>
      </w:pPr>
      <w:r>
        <w:t>Catalina Home</w:t>
      </w:r>
    </w:p>
    <w:p w:rsidR="008C73F3" w:rsidRDefault="008C73F3" w:rsidP="008C73F3">
      <w:pPr>
        <w:pStyle w:val="ListParagraph"/>
        <w:numPr>
          <w:ilvl w:val="1"/>
          <w:numId w:val="1"/>
        </w:numPr>
      </w:pPr>
      <w:r>
        <w:t>Environment variable at windows level: CATALINA_HOME = C:\Catalina</w:t>
      </w:r>
    </w:p>
    <w:p w:rsidR="008C73F3" w:rsidRDefault="008C73F3" w:rsidP="008C73F3">
      <w:pPr>
        <w:pStyle w:val="ListParagraph"/>
        <w:numPr>
          <w:ilvl w:val="1"/>
          <w:numId w:val="1"/>
        </w:numPr>
      </w:pPr>
      <w:r>
        <w:t>Points to directory in C drive C:\Catalina\resources\[projectName]</w:t>
      </w:r>
    </w:p>
    <w:p w:rsidR="008C73F3" w:rsidRDefault="008C73F3" w:rsidP="008C73F3">
      <w:pPr>
        <w:pStyle w:val="ListParagraph"/>
        <w:numPr>
          <w:ilvl w:val="1"/>
          <w:numId w:val="1"/>
        </w:numPr>
      </w:pPr>
      <w:r>
        <w:t>Contains app properties file where we swap out domain</w:t>
      </w:r>
    </w:p>
    <w:p w:rsidR="008C73F3" w:rsidRDefault="008C73F3" w:rsidP="008C73F3">
      <w:pPr>
        <w:pStyle w:val="ListParagraph"/>
        <w:numPr>
          <w:ilvl w:val="0"/>
          <w:numId w:val="1"/>
        </w:numPr>
      </w:pPr>
      <w:r>
        <w:t>Eclipse</w:t>
      </w:r>
    </w:p>
    <w:p w:rsidR="008C73F3" w:rsidRDefault="008C73F3" w:rsidP="008C73F3">
      <w:pPr>
        <w:pStyle w:val="ListParagraph"/>
        <w:numPr>
          <w:ilvl w:val="1"/>
          <w:numId w:val="1"/>
        </w:numPr>
      </w:pPr>
      <w:r>
        <w:t>Currently using Java 09/10, Java EE version</w:t>
      </w:r>
    </w:p>
    <w:p w:rsidR="00D56488" w:rsidRDefault="00D56488" w:rsidP="008C73F3">
      <w:pPr>
        <w:pStyle w:val="ListParagraph"/>
        <w:numPr>
          <w:ilvl w:val="1"/>
          <w:numId w:val="1"/>
        </w:numPr>
      </w:pPr>
      <w:r>
        <w:t>Tomcat 8</w:t>
      </w:r>
    </w:p>
    <w:p w:rsidR="00D56488" w:rsidRDefault="00D56488" w:rsidP="008C73F3">
      <w:pPr>
        <w:pStyle w:val="ListParagraph"/>
        <w:numPr>
          <w:ilvl w:val="1"/>
          <w:numId w:val="1"/>
        </w:numPr>
      </w:pPr>
      <w:r>
        <w:t>Project facets</w:t>
      </w:r>
    </w:p>
    <w:p w:rsidR="00D56488" w:rsidRDefault="00D56488" w:rsidP="00D56488">
      <w:pPr>
        <w:pStyle w:val="ListParagraph"/>
        <w:numPr>
          <w:ilvl w:val="2"/>
          <w:numId w:val="1"/>
        </w:numPr>
      </w:pPr>
      <w:r>
        <w:t>Java 8 facet</w:t>
      </w:r>
    </w:p>
    <w:p w:rsidR="00D56488" w:rsidRDefault="00D56488" w:rsidP="00D56488">
      <w:pPr>
        <w:pStyle w:val="ListParagraph"/>
        <w:numPr>
          <w:ilvl w:val="2"/>
          <w:numId w:val="1"/>
        </w:numPr>
      </w:pPr>
      <w:r>
        <w:t>Under build path, facets, change server runtime on right side to current server</w:t>
      </w:r>
    </w:p>
    <w:p w:rsidR="00D56488" w:rsidRDefault="00D56488" w:rsidP="00D56488">
      <w:pPr>
        <w:pStyle w:val="ListParagraph"/>
        <w:numPr>
          <w:ilvl w:val="1"/>
          <w:numId w:val="1"/>
        </w:numPr>
      </w:pPr>
      <w:r>
        <w:t xml:space="preserve">Put Tomcat 8 server on </w:t>
      </w:r>
      <w:proofErr w:type="spellStart"/>
      <w:r>
        <w:t>buildpath</w:t>
      </w:r>
      <w:proofErr w:type="spellEnd"/>
    </w:p>
    <w:p w:rsidR="00D56488" w:rsidRDefault="00D56488" w:rsidP="00D56488">
      <w:pPr>
        <w:pStyle w:val="ListParagraph"/>
        <w:numPr>
          <w:ilvl w:val="0"/>
          <w:numId w:val="1"/>
        </w:numPr>
      </w:pPr>
      <w:proofErr w:type="spellStart"/>
      <w:r>
        <w:t>Classpath</w:t>
      </w:r>
      <w:proofErr w:type="spellEnd"/>
      <w:r>
        <w:t xml:space="preserve"> variables</w:t>
      </w:r>
    </w:p>
    <w:p w:rsidR="00D56488" w:rsidRDefault="00D56488" w:rsidP="00D56488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classpath</w:t>
      </w:r>
      <w:proofErr w:type="spellEnd"/>
      <w:r>
        <w:t xml:space="preserve"> variable under windows -&gt; preferences -&gt; build path</w:t>
      </w:r>
    </w:p>
    <w:p w:rsidR="00D56488" w:rsidRDefault="00D56488" w:rsidP="00D56488">
      <w:pPr>
        <w:pStyle w:val="ListParagraph"/>
        <w:numPr>
          <w:ilvl w:val="1"/>
          <w:numId w:val="1"/>
        </w:numPr>
      </w:pPr>
      <w:r>
        <w:t>For common jars sitting in C directory</w:t>
      </w:r>
    </w:p>
    <w:p w:rsidR="00D56488" w:rsidRPr="008C73F3" w:rsidRDefault="00D56488" w:rsidP="00D56488">
      <w:pPr>
        <w:pStyle w:val="ListParagraph"/>
        <w:numPr>
          <w:ilvl w:val="1"/>
          <w:numId w:val="1"/>
        </w:numPr>
      </w:pPr>
      <w:r>
        <w:t xml:space="preserve">Use this </w:t>
      </w:r>
      <w:proofErr w:type="spellStart"/>
      <w:r>
        <w:t>classpath</w:t>
      </w:r>
      <w:proofErr w:type="spellEnd"/>
      <w:r>
        <w:t xml:space="preserve"> variable to put jars on build path so projects are portable with minimal configuration</w:t>
      </w:r>
      <w:bookmarkStart w:id="0" w:name="_GoBack"/>
      <w:bookmarkEnd w:id="0"/>
    </w:p>
    <w:sectPr w:rsidR="00D56488" w:rsidRPr="008C7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E7464"/>
    <w:multiLevelType w:val="hybridMultilevel"/>
    <w:tmpl w:val="DD76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3F3"/>
    <w:rsid w:val="001A168D"/>
    <w:rsid w:val="00322CEE"/>
    <w:rsid w:val="008C73F3"/>
    <w:rsid w:val="00C974A1"/>
    <w:rsid w:val="00D5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3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1D96EDF1.dotm</Template>
  <TotalTime>14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McRae</dc:creator>
  <cp:lastModifiedBy>Nick McRae</cp:lastModifiedBy>
  <cp:revision>1</cp:revision>
  <dcterms:created xsi:type="dcterms:W3CDTF">2018-12-17T19:30:00Z</dcterms:created>
  <dcterms:modified xsi:type="dcterms:W3CDTF">2018-12-17T19:44:00Z</dcterms:modified>
</cp:coreProperties>
</file>